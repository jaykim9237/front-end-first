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A766" w14:textId="41C1381D" w:rsidR="003019FE" w:rsidRDefault="003019FE" w:rsidP="00B67613">
      <w:pPr>
        <w:pStyle w:val="21"/>
        <w:numPr>
          <w:ilvl w:val="0"/>
          <w:numId w:val="0"/>
        </w:numPr>
        <w:ind w:left="567" w:hanging="567"/>
      </w:pPr>
      <w:bookmarkStart w:id="0" w:name="_Toc11340910"/>
      <w:r>
        <w:rPr>
          <w:rFonts w:hint="eastAsia"/>
        </w:rPr>
        <w:t>Spring Web Project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0"/>
    </w:p>
    <w:p w14:paraId="5ACEF8D4" w14:textId="77777777" w:rsidR="003019FE" w:rsidRDefault="003019FE"/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4536"/>
        <w:gridCol w:w="7000"/>
      </w:tblGrid>
      <w:tr w:rsidR="003019FE" w14:paraId="33C99494" w14:textId="77777777" w:rsidTr="003019FE">
        <w:tc>
          <w:tcPr>
            <w:tcW w:w="4536" w:type="dxa"/>
          </w:tcPr>
          <w:p w14:paraId="0D4EADA8" w14:textId="70151626" w:rsidR="003019FE" w:rsidRDefault="003019FE" w:rsidP="003019FE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3FF945B" wp14:editId="2EEB5E1F">
                  <wp:extent cx="2743200" cy="505777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505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0" w:type="dxa"/>
          </w:tcPr>
          <w:p w14:paraId="5D6A0B5C" w14:textId="77777777" w:rsidR="003019FE" w:rsidRDefault="003019FE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gramStart"/>
            <w:r>
              <w:rPr>
                <w:rFonts w:hint="eastAsia"/>
              </w:rPr>
              <w:t>java :</w:t>
            </w:r>
            <w:proofErr w:type="gramEnd"/>
            <w:r>
              <w:rPr>
                <w:rFonts w:hint="eastAsia"/>
              </w:rPr>
              <w:t xml:space="preserve"> Java </w:t>
            </w:r>
            <w:r>
              <w:rPr>
                <w:rFonts w:hint="eastAsia"/>
              </w:rPr>
              <w:t>소스</w:t>
            </w:r>
          </w:p>
          <w:p w14:paraId="2BCDD486" w14:textId="77777777" w:rsidR="003019FE" w:rsidRDefault="003019FE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</w:t>
            </w:r>
            <w:proofErr w:type="gramStart"/>
            <w:r>
              <w:rPr>
                <w:rFonts w:hint="eastAsia"/>
              </w:rPr>
              <w:t>resources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설정파일</w:t>
            </w:r>
            <w:r>
              <w:rPr>
                <w:rFonts w:hint="eastAsia"/>
              </w:rPr>
              <w:t xml:space="preserve">, XML </w:t>
            </w:r>
            <w:r>
              <w:rPr>
                <w:rFonts w:hint="eastAsia"/>
              </w:rPr>
              <w:t>등</w:t>
            </w:r>
          </w:p>
          <w:p w14:paraId="2E2F71AE" w14:textId="77777777" w:rsidR="003019FE" w:rsidRDefault="003019FE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test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설정파일</w:t>
            </w:r>
          </w:p>
          <w:p w14:paraId="3DCD87D5" w14:textId="77777777" w:rsidR="003019FE" w:rsidRDefault="003019FE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r>
              <w:rPr>
                <w:rFonts w:hint="eastAsia"/>
              </w:rPr>
              <w:t xml:space="preserve">Maven </w:t>
            </w:r>
            <w:proofErr w:type="gramStart"/>
            <w:r>
              <w:rPr>
                <w:rFonts w:hint="eastAsia"/>
              </w:rPr>
              <w:t>Dependencies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다운로드한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파일들</w:t>
            </w:r>
          </w:p>
          <w:p w14:paraId="57D503CA" w14:textId="21FF4DAD" w:rsidR="003019FE" w:rsidRDefault="003019FE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/main/webapp/</w:t>
            </w:r>
            <w:proofErr w:type="gramStart"/>
            <w:r>
              <w:rPr>
                <w:rFonts w:hint="eastAsia"/>
              </w:rPr>
              <w:t>resources :</w:t>
            </w:r>
            <w:proofErr w:type="gramEnd"/>
            <w:r>
              <w:rPr>
                <w:rFonts w:hint="eastAsia"/>
              </w:rPr>
              <w:t xml:space="preserve"> CSS, JavaScript, HTML,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파일들</w:t>
            </w:r>
          </w:p>
          <w:p w14:paraId="2CD3C514" w14:textId="77777777" w:rsidR="003019FE" w:rsidRDefault="003019FE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/main/webapp/WEB-INF/</w:t>
            </w:r>
            <w:proofErr w:type="gramStart"/>
            <w:r>
              <w:rPr>
                <w:rFonts w:hint="eastAsia"/>
              </w:rPr>
              <w:t>spring :</w:t>
            </w:r>
            <w:proofErr w:type="gramEnd"/>
            <w:r>
              <w:rPr>
                <w:rFonts w:hint="eastAsia"/>
              </w:rPr>
              <w:t xml:space="preserve"> Spring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파일들</w:t>
            </w:r>
          </w:p>
          <w:p w14:paraId="4332535F" w14:textId="77777777" w:rsidR="003019FE" w:rsidRDefault="003019FE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/main/webapp/WEB-INF/</w:t>
            </w:r>
            <w:proofErr w:type="gramStart"/>
            <w:r>
              <w:rPr>
                <w:rFonts w:hint="eastAsia"/>
              </w:rPr>
              <w:t>view :</w:t>
            </w:r>
            <w:proofErr w:type="gramEnd"/>
            <w:r>
              <w:rPr>
                <w:rFonts w:hint="eastAsia"/>
              </w:rPr>
              <w:t xml:space="preserve"> JSP </w:t>
            </w:r>
            <w:r>
              <w:rPr>
                <w:rFonts w:hint="eastAsia"/>
              </w:rPr>
              <w:t>파일들</w:t>
            </w:r>
          </w:p>
          <w:p w14:paraId="62E45B5A" w14:textId="77777777" w:rsidR="00E800B5" w:rsidRDefault="00E800B5" w:rsidP="00E800B5">
            <w:pPr>
              <w:pStyle w:val="a5"/>
              <w:ind w:leftChars="0" w:left="284"/>
            </w:pPr>
          </w:p>
          <w:p w14:paraId="432D9003" w14:textId="77777777" w:rsidR="003019FE" w:rsidRDefault="00E800B5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proofErr w:type="gramStart"/>
            <w:r>
              <w:rPr>
                <w:rFonts w:hint="eastAsia"/>
              </w:rPr>
              <w:t>HomeController.java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콘트롤러</w:t>
            </w:r>
            <w:proofErr w:type="spellEnd"/>
          </w:p>
          <w:p w14:paraId="7D79390A" w14:textId="77777777" w:rsidR="00E800B5" w:rsidRDefault="00E800B5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proofErr w:type="gramStart"/>
            <w:r>
              <w:rPr>
                <w:rFonts w:hint="eastAsia"/>
              </w:rPr>
              <w:t>log4j.xml :</w:t>
            </w:r>
            <w:proofErr w:type="gramEnd"/>
            <w:r>
              <w:rPr>
                <w:rFonts w:hint="eastAsia"/>
              </w:rPr>
              <w:t xml:space="preserve"> Logger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설정파일</w:t>
            </w:r>
          </w:p>
          <w:p w14:paraId="6948AB2B" w14:textId="23DB7999" w:rsidR="00E800B5" w:rsidRDefault="00E800B5" w:rsidP="00E800B5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proofErr w:type="gramStart"/>
            <w:r>
              <w:rPr>
                <w:rFonts w:hint="eastAsia"/>
              </w:rPr>
              <w:t>root-context.xml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2E8E26FA" w14:textId="71BC8BB6" w:rsidR="00E800B5" w:rsidRDefault="00E800B5" w:rsidP="00E800B5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proofErr w:type="gramStart"/>
            <w:r>
              <w:rPr>
                <w:rFonts w:hint="eastAsia"/>
              </w:rPr>
              <w:t>servlet-context.xml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59345369" w14:textId="77777777" w:rsidR="00E800B5" w:rsidRDefault="00E800B5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proofErr w:type="spellStart"/>
            <w:proofErr w:type="gramStart"/>
            <w:r>
              <w:rPr>
                <w:rFonts w:hint="eastAsia"/>
              </w:rPr>
              <w:t>home.jsp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JSP</w:t>
            </w:r>
          </w:p>
          <w:p w14:paraId="1E68C13A" w14:textId="0678C9DA" w:rsidR="00E800B5" w:rsidRDefault="00E800B5" w:rsidP="003019FE">
            <w:pPr>
              <w:pStyle w:val="a5"/>
              <w:numPr>
                <w:ilvl w:val="0"/>
                <w:numId w:val="12"/>
              </w:numPr>
              <w:ind w:leftChars="0" w:left="284" w:hanging="284"/>
            </w:pPr>
            <w:proofErr w:type="gramStart"/>
            <w:r>
              <w:rPr>
                <w:rFonts w:hint="eastAsia"/>
              </w:rPr>
              <w:t>web.xml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</w:p>
        </w:tc>
      </w:tr>
    </w:tbl>
    <w:p w14:paraId="512CB1C2" w14:textId="4770C7D9" w:rsidR="003019FE" w:rsidRDefault="003019FE"/>
    <w:p w14:paraId="16401204" w14:textId="05CA56E4" w:rsidR="008A1909" w:rsidRDefault="008A1909" w:rsidP="00B67613">
      <w:pPr>
        <w:widowControl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  <w:tab w:val="clear" w:pos="4800"/>
          <w:tab w:val="clear" w:pos="5280"/>
          <w:tab w:val="clear" w:pos="5760"/>
          <w:tab w:val="clear" w:pos="6240"/>
          <w:tab w:val="clear" w:pos="6720"/>
          <w:tab w:val="clear" w:pos="7200"/>
          <w:tab w:val="clear" w:pos="7680"/>
          <w:tab w:val="clear" w:pos="8160"/>
          <w:tab w:val="clear" w:pos="9120"/>
          <w:tab w:val="clear" w:pos="9600"/>
        </w:tabs>
        <w:wordWrap/>
        <w:autoSpaceDE/>
        <w:autoSpaceDN/>
        <w:spacing w:line="240" w:lineRule="auto"/>
        <w:jc w:val="left"/>
      </w:pPr>
    </w:p>
    <w:sectPr w:rsidR="008A1909" w:rsidSect="00D747AB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8861C" w14:textId="77777777" w:rsidR="00FD6077" w:rsidRDefault="00FD6077" w:rsidP="00FD3960">
      <w:pPr>
        <w:spacing w:line="240" w:lineRule="auto"/>
      </w:pPr>
      <w:r>
        <w:separator/>
      </w:r>
    </w:p>
  </w:endnote>
  <w:endnote w:type="continuationSeparator" w:id="0">
    <w:p w14:paraId="19D46C08" w14:textId="77777777" w:rsidR="00FD6077" w:rsidRDefault="00FD6077" w:rsidP="00FD3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궁서">
    <w:altName w:val="문체부 훈민정음체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99099" w14:textId="77777777" w:rsidR="00FD6077" w:rsidRDefault="00FD6077" w:rsidP="00FD3960">
      <w:pPr>
        <w:spacing w:line="240" w:lineRule="auto"/>
      </w:pPr>
      <w:r>
        <w:separator/>
      </w:r>
    </w:p>
  </w:footnote>
  <w:footnote w:type="continuationSeparator" w:id="0">
    <w:p w14:paraId="0E39A149" w14:textId="77777777" w:rsidR="00FD6077" w:rsidRDefault="00FD6077" w:rsidP="00FD39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280B14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261C5610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A6EACE3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E7066E84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652EF2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2F21324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542AA56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8C0D678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F0063C6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DA9E7470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F3422E"/>
    <w:multiLevelType w:val="multilevel"/>
    <w:tmpl w:val="1ECE1E1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1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50FF15EF"/>
    <w:multiLevelType w:val="hybridMultilevel"/>
    <w:tmpl w:val="765AF55C"/>
    <w:lvl w:ilvl="0" w:tplc="2CE6D076">
      <w:numFmt w:val="bullet"/>
      <w:lvlText w:val="-"/>
      <w:lvlJc w:val="left"/>
      <w:pPr>
        <w:ind w:left="760" w:hanging="360"/>
      </w:pPr>
      <w:rPr>
        <w:rFonts w:ascii="Bookman Old Style" w:eastAsia="맑은 고딕" w:hAnsi="Bookman Old Style" w:cs="Times New Roman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07408E"/>
    <w:multiLevelType w:val="hybridMultilevel"/>
    <w:tmpl w:val="C87E3356"/>
    <w:lvl w:ilvl="0" w:tplc="4AFAC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F2E"/>
    <w:rsid w:val="00004394"/>
    <w:rsid w:val="000154DE"/>
    <w:rsid w:val="00023A14"/>
    <w:rsid w:val="000246C3"/>
    <w:rsid w:val="000261ED"/>
    <w:rsid w:val="00031814"/>
    <w:rsid w:val="000438C1"/>
    <w:rsid w:val="00044EE5"/>
    <w:rsid w:val="00061F92"/>
    <w:rsid w:val="00064321"/>
    <w:rsid w:val="0007264E"/>
    <w:rsid w:val="00085B02"/>
    <w:rsid w:val="000B505A"/>
    <w:rsid w:val="000B5C09"/>
    <w:rsid w:val="000B7155"/>
    <w:rsid w:val="000D622B"/>
    <w:rsid w:val="001175CA"/>
    <w:rsid w:val="00135976"/>
    <w:rsid w:val="00151B3F"/>
    <w:rsid w:val="001538B8"/>
    <w:rsid w:val="00155491"/>
    <w:rsid w:val="00160251"/>
    <w:rsid w:val="001733CF"/>
    <w:rsid w:val="00193C0F"/>
    <w:rsid w:val="001A334C"/>
    <w:rsid w:val="001B06EB"/>
    <w:rsid w:val="001B5AFB"/>
    <w:rsid w:val="001C66C8"/>
    <w:rsid w:val="001D627F"/>
    <w:rsid w:val="001F3818"/>
    <w:rsid w:val="00217860"/>
    <w:rsid w:val="00237FF7"/>
    <w:rsid w:val="002620C7"/>
    <w:rsid w:val="002765D3"/>
    <w:rsid w:val="002B0DA0"/>
    <w:rsid w:val="002B62B8"/>
    <w:rsid w:val="002C44E7"/>
    <w:rsid w:val="002C472A"/>
    <w:rsid w:val="002F4F07"/>
    <w:rsid w:val="003019FE"/>
    <w:rsid w:val="00321886"/>
    <w:rsid w:val="003242D2"/>
    <w:rsid w:val="00330E21"/>
    <w:rsid w:val="00332B5A"/>
    <w:rsid w:val="0035370C"/>
    <w:rsid w:val="0035593D"/>
    <w:rsid w:val="0036125F"/>
    <w:rsid w:val="00366777"/>
    <w:rsid w:val="003667A6"/>
    <w:rsid w:val="00375281"/>
    <w:rsid w:val="00390DEA"/>
    <w:rsid w:val="00393CAE"/>
    <w:rsid w:val="00397E13"/>
    <w:rsid w:val="003A1361"/>
    <w:rsid w:val="003A1E8D"/>
    <w:rsid w:val="003A58D3"/>
    <w:rsid w:val="003B3BB7"/>
    <w:rsid w:val="003D3CCE"/>
    <w:rsid w:val="003F3E71"/>
    <w:rsid w:val="00412D92"/>
    <w:rsid w:val="00414D94"/>
    <w:rsid w:val="004346BE"/>
    <w:rsid w:val="00436DAF"/>
    <w:rsid w:val="004461F5"/>
    <w:rsid w:val="00473032"/>
    <w:rsid w:val="00484F54"/>
    <w:rsid w:val="004904BA"/>
    <w:rsid w:val="0049567A"/>
    <w:rsid w:val="004C3CA8"/>
    <w:rsid w:val="004D6C76"/>
    <w:rsid w:val="004D6D3D"/>
    <w:rsid w:val="004E5C33"/>
    <w:rsid w:val="005077D5"/>
    <w:rsid w:val="005470C2"/>
    <w:rsid w:val="00550AA9"/>
    <w:rsid w:val="005624C1"/>
    <w:rsid w:val="00587524"/>
    <w:rsid w:val="00597F2E"/>
    <w:rsid w:val="005B0B0D"/>
    <w:rsid w:val="005C4411"/>
    <w:rsid w:val="005D19D4"/>
    <w:rsid w:val="005D4973"/>
    <w:rsid w:val="005E0DF8"/>
    <w:rsid w:val="005F75FD"/>
    <w:rsid w:val="005F7ECE"/>
    <w:rsid w:val="00611E78"/>
    <w:rsid w:val="006331A6"/>
    <w:rsid w:val="00662451"/>
    <w:rsid w:val="00663DA9"/>
    <w:rsid w:val="00666509"/>
    <w:rsid w:val="00672437"/>
    <w:rsid w:val="006761C2"/>
    <w:rsid w:val="00684FBF"/>
    <w:rsid w:val="00691823"/>
    <w:rsid w:val="006A5505"/>
    <w:rsid w:val="006C2FB8"/>
    <w:rsid w:val="006C3C8E"/>
    <w:rsid w:val="006D0F79"/>
    <w:rsid w:val="006D6870"/>
    <w:rsid w:val="006E29D9"/>
    <w:rsid w:val="007003D2"/>
    <w:rsid w:val="00713D5C"/>
    <w:rsid w:val="00735EF3"/>
    <w:rsid w:val="00770DB4"/>
    <w:rsid w:val="007858F3"/>
    <w:rsid w:val="007875E5"/>
    <w:rsid w:val="007A3F25"/>
    <w:rsid w:val="007F347B"/>
    <w:rsid w:val="007F7C53"/>
    <w:rsid w:val="00826EF4"/>
    <w:rsid w:val="00845FFF"/>
    <w:rsid w:val="0086166D"/>
    <w:rsid w:val="0086325B"/>
    <w:rsid w:val="00864B76"/>
    <w:rsid w:val="00871F0F"/>
    <w:rsid w:val="008729D1"/>
    <w:rsid w:val="008A1909"/>
    <w:rsid w:val="00915F95"/>
    <w:rsid w:val="00922A1E"/>
    <w:rsid w:val="00922A5A"/>
    <w:rsid w:val="009436BD"/>
    <w:rsid w:val="00944142"/>
    <w:rsid w:val="00957600"/>
    <w:rsid w:val="00991ED2"/>
    <w:rsid w:val="009A1B33"/>
    <w:rsid w:val="009B5213"/>
    <w:rsid w:val="009B5961"/>
    <w:rsid w:val="009D4EB4"/>
    <w:rsid w:val="00A34104"/>
    <w:rsid w:val="00A6002C"/>
    <w:rsid w:val="00A85690"/>
    <w:rsid w:val="00A87227"/>
    <w:rsid w:val="00AA0B7A"/>
    <w:rsid w:val="00AB0FC5"/>
    <w:rsid w:val="00AC1FD0"/>
    <w:rsid w:val="00AC741B"/>
    <w:rsid w:val="00AD4204"/>
    <w:rsid w:val="00AF5287"/>
    <w:rsid w:val="00B15571"/>
    <w:rsid w:val="00B27196"/>
    <w:rsid w:val="00B40835"/>
    <w:rsid w:val="00B50210"/>
    <w:rsid w:val="00B6020C"/>
    <w:rsid w:val="00B67613"/>
    <w:rsid w:val="00B74EAA"/>
    <w:rsid w:val="00B86E00"/>
    <w:rsid w:val="00BA3FE0"/>
    <w:rsid w:val="00BA4A18"/>
    <w:rsid w:val="00BB27D5"/>
    <w:rsid w:val="00BB44DF"/>
    <w:rsid w:val="00BD20F1"/>
    <w:rsid w:val="00BF16CA"/>
    <w:rsid w:val="00C01B95"/>
    <w:rsid w:val="00C11945"/>
    <w:rsid w:val="00C4517B"/>
    <w:rsid w:val="00C6172E"/>
    <w:rsid w:val="00C7409D"/>
    <w:rsid w:val="00C77B30"/>
    <w:rsid w:val="00C829E3"/>
    <w:rsid w:val="00C86558"/>
    <w:rsid w:val="00CB642D"/>
    <w:rsid w:val="00CB6B39"/>
    <w:rsid w:val="00CE22DF"/>
    <w:rsid w:val="00CE2B6E"/>
    <w:rsid w:val="00CF3B35"/>
    <w:rsid w:val="00D077E7"/>
    <w:rsid w:val="00D106C2"/>
    <w:rsid w:val="00D11915"/>
    <w:rsid w:val="00D178F5"/>
    <w:rsid w:val="00D349C1"/>
    <w:rsid w:val="00D5389D"/>
    <w:rsid w:val="00D655D3"/>
    <w:rsid w:val="00D724B4"/>
    <w:rsid w:val="00D747AB"/>
    <w:rsid w:val="00D950A1"/>
    <w:rsid w:val="00DA33C9"/>
    <w:rsid w:val="00DF1135"/>
    <w:rsid w:val="00DF41AA"/>
    <w:rsid w:val="00DF5D3B"/>
    <w:rsid w:val="00E06382"/>
    <w:rsid w:val="00E24DBF"/>
    <w:rsid w:val="00E32969"/>
    <w:rsid w:val="00E37202"/>
    <w:rsid w:val="00E41E48"/>
    <w:rsid w:val="00E47543"/>
    <w:rsid w:val="00E73C47"/>
    <w:rsid w:val="00E800B5"/>
    <w:rsid w:val="00E85C05"/>
    <w:rsid w:val="00E90F7A"/>
    <w:rsid w:val="00ED2717"/>
    <w:rsid w:val="00F0118D"/>
    <w:rsid w:val="00F058C4"/>
    <w:rsid w:val="00F05FCD"/>
    <w:rsid w:val="00F07FE8"/>
    <w:rsid w:val="00F30ACA"/>
    <w:rsid w:val="00F32F24"/>
    <w:rsid w:val="00F469B0"/>
    <w:rsid w:val="00F638CA"/>
    <w:rsid w:val="00F653B2"/>
    <w:rsid w:val="00F66844"/>
    <w:rsid w:val="00F80C51"/>
    <w:rsid w:val="00F94BA8"/>
    <w:rsid w:val="00FA456E"/>
    <w:rsid w:val="00FC0215"/>
    <w:rsid w:val="00FC6AEA"/>
    <w:rsid w:val="00FD3960"/>
    <w:rsid w:val="00FD6077"/>
    <w:rsid w:val="00FF0450"/>
    <w:rsid w:val="00FF1D99"/>
    <w:rsid w:val="00FF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31EAD678"/>
  <w15:docId w15:val="{565E235E-24E9-4260-B09A-DB50A60B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329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4800"/>
        <w:tab w:val="left" w:pos="5280"/>
        <w:tab w:val="left" w:pos="5760"/>
        <w:tab w:val="left" w:pos="6240"/>
        <w:tab w:val="left" w:pos="6720"/>
        <w:tab w:val="left" w:pos="7200"/>
        <w:tab w:val="left" w:pos="7680"/>
        <w:tab w:val="left" w:pos="8160"/>
        <w:tab w:val="left" w:pos="9120"/>
        <w:tab w:val="left" w:pos="9600"/>
      </w:tabs>
      <w:wordWrap w:val="0"/>
      <w:autoSpaceDE w:val="0"/>
      <w:autoSpaceDN w:val="0"/>
      <w:spacing w:line="300" w:lineRule="exact"/>
      <w:jc w:val="both"/>
    </w:pPr>
    <w:rPr>
      <w:rFonts w:ascii="Bookman Old Style" w:eastAsia="맑은 고딕" w:hAnsi="Bookman Old Style"/>
      <w:kern w:val="2"/>
      <w:sz w:val="24"/>
      <w:szCs w:val="24"/>
    </w:rPr>
  </w:style>
  <w:style w:type="paragraph" w:styleId="1">
    <w:name w:val="heading 1"/>
    <w:basedOn w:val="a1"/>
    <w:next w:val="a1"/>
    <w:qFormat/>
    <w:rsid w:val="00E32969"/>
    <w:pPr>
      <w:keepNext/>
      <w:numPr>
        <w:numId w:val="11"/>
      </w:numPr>
      <w:pBdr>
        <w:top w:val="single" w:sz="4" w:space="1" w:color="auto"/>
        <w:left w:val="single" w:sz="4" w:space="4" w:color="auto"/>
        <w:bottom w:val="thickThinSmallGap" w:sz="24" w:space="1" w:color="auto"/>
        <w:right w:val="single" w:sz="4" w:space="4" w:color="auto"/>
      </w:pBdr>
      <w:spacing w:line="400" w:lineRule="exact"/>
      <w:outlineLvl w:val="0"/>
    </w:pPr>
    <w:rPr>
      <w:rFonts w:ascii="Arial" w:eastAsia="HY궁서" w:hAnsi="Arial"/>
      <w:sz w:val="32"/>
      <w:szCs w:val="28"/>
    </w:rPr>
  </w:style>
  <w:style w:type="paragraph" w:styleId="21">
    <w:name w:val="heading 2"/>
    <w:basedOn w:val="a1"/>
    <w:next w:val="a1"/>
    <w:qFormat/>
    <w:rsid w:val="00E32969"/>
    <w:pPr>
      <w:keepNext/>
      <w:numPr>
        <w:ilvl w:val="1"/>
        <w:numId w:val="11"/>
      </w:numPr>
      <w:pBdr>
        <w:bottom w:val="double" w:sz="4" w:space="1" w:color="auto"/>
      </w:pBdr>
      <w:spacing w:line="400" w:lineRule="exact"/>
      <w:outlineLvl w:val="1"/>
    </w:pPr>
    <w:rPr>
      <w:b/>
      <w:sz w:val="26"/>
      <w:szCs w:val="26"/>
    </w:rPr>
  </w:style>
  <w:style w:type="paragraph" w:styleId="31">
    <w:name w:val="heading 3"/>
    <w:basedOn w:val="a1"/>
    <w:next w:val="a1"/>
    <w:qFormat/>
    <w:rsid w:val="00E32969"/>
    <w:pPr>
      <w:keepNext/>
      <w:numPr>
        <w:ilvl w:val="2"/>
        <w:numId w:val="11"/>
      </w:numPr>
      <w:outlineLvl w:val="2"/>
    </w:pPr>
    <w:rPr>
      <w:rFonts w:ascii="Arial" w:hAnsi="Arial"/>
      <w:b/>
    </w:rPr>
  </w:style>
  <w:style w:type="paragraph" w:styleId="41">
    <w:name w:val="heading 4"/>
    <w:basedOn w:val="a1"/>
    <w:next w:val="a1"/>
    <w:qFormat/>
    <w:rsid w:val="00D11915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qFormat/>
    <w:rsid w:val="00D11915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1"/>
    <w:next w:val="a1"/>
    <w:qFormat/>
    <w:rsid w:val="00D1191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11915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qFormat/>
    <w:rsid w:val="00D11915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qFormat/>
    <w:rsid w:val="00D11915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3242D2"/>
    <w:pPr>
      <w:ind w:leftChars="400" w:left="800"/>
    </w:pPr>
  </w:style>
  <w:style w:type="paragraph" w:styleId="HTML">
    <w:name w:val="HTML Address"/>
    <w:basedOn w:val="a1"/>
    <w:rsid w:val="00D11915"/>
    <w:rPr>
      <w:i/>
      <w:iCs/>
    </w:rPr>
  </w:style>
  <w:style w:type="paragraph" w:styleId="HTML0">
    <w:name w:val="HTML Preformatted"/>
    <w:basedOn w:val="a1"/>
    <w:rsid w:val="00D11915"/>
    <w:rPr>
      <w:rFonts w:ascii="Courier New" w:hAnsi="Courier New" w:cs="Courier New"/>
      <w:sz w:val="20"/>
      <w:szCs w:val="20"/>
    </w:rPr>
  </w:style>
  <w:style w:type="paragraph" w:styleId="a6">
    <w:name w:val="footnote text"/>
    <w:basedOn w:val="a1"/>
    <w:semiHidden/>
    <w:rsid w:val="00D11915"/>
    <w:pPr>
      <w:snapToGrid w:val="0"/>
      <w:jc w:val="left"/>
    </w:pPr>
  </w:style>
  <w:style w:type="paragraph" w:styleId="a7">
    <w:name w:val="Note Heading"/>
    <w:basedOn w:val="a1"/>
    <w:next w:val="a1"/>
    <w:rsid w:val="00D11915"/>
    <w:pPr>
      <w:jc w:val="center"/>
    </w:pPr>
  </w:style>
  <w:style w:type="paragraph" w:styleId="a8">
    <w:name w:val="table of figures"/>
    <w:basedOn w:val="a1"/>
    <w:next w:val="a1"/>
    <w:semiHidden/>
    <w:rsid w:val="00D11915"/>
    <w:pPr>
      <w:ind w:leftChars="400" w:left="400" w:hangingChars="200" w:hanging="200"/>
    </w:pPr>
  </w:style>
  <w:style w:type="paragraph" w:styleId="a0">
    <w:name w:val="List Bullet"/>
    <w:basedOn w:val="a1"/>
    <w:rsid w:val="00D11915"/>
    <w:pPr>
      <w:numPr>
        <w:numId w:val="1"/>
      </w:numPr>
    </w:pPr>
  </w:style>
  <w:style w:type="paragraph" w:styleId="20">
    <w:name w:val="List Bullet 2"/>
    <w:basedOn w:val="a1"/>
    <w:rsid w:val="00D11915"/>
    <w:pPr>
      <w:numPr>
        <w:numId w:val="2"/>
      </w:numPr>
    </w:pPr>
  </w:style>
  <w:style w:type="paragraph" w:styleId="30">
    <w:name w:val="List Bullet 3"/>
    <w:basedOn w:val="a1"/>
    <w:rsid w:val="00D11915"/>
    <w:pPr>
      <w:numPr>
        <w:numId w:val="3"/>
      </w:numPr>
    </w:pPr>
  </w:style>
  <w:style w:type="paragraph" w:styleId="40">
    <w:name w:val="List Bullet 4"/>
    <w:basedOn w:val="a1"/>
    <w:rsid w:val="00D11915"/>
    <w:pPr>
      <w:numPr>
        <w:numId w:val="4"/>
      </w:numPr>
    </w:pPr>
  </w:style>
  <w:style w:type="paragraph" w:styleId="50">
    <w:name w:val="List Bullet 5"/>
    <w:basedOn w:val="a1"/>
    <w:rsid w:val="00D11915"/>
    <w:pPr>
      <w:numPr>
        <w:numId w:val="5"/>
      </w:numPr>
    </w:pPr>
  </w:style>
  <w:style w:type="paragraph" w:styleId="a9">
    <w:name w:val="Plain Text"/>
    <w:basedOn w:val="a1"/>
    <w:rsid w:val="00D11915"/>
    <w:rPr>
      <w:rFonts w:ascii="바탕" w:eastAsia="바탕" w:hAnsi="Courier New" w:cs="Courier New"/>
      <w:sz w:val="20"/>
      <w:szCs w:val="20"/>
    </w:rPr>
  </w:style>
  <w:style w:type="paragraph" w:styleId="aa">
    <w:name w:val="Date"/>
    <w:basedOn w:val="a1"/>
    <w:next w:val="a1"/>
    <w:rsid w:val="00D11915"/>
  </w:style>
  <w:style w:type="paragraph" w:styleId="ab">
    <w:name w:val="macro"/>
    <w:semiHidden/>
    <w:rsid w:val="00D1191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c">
    <w:name w:val="Closing"/>
    <w:basedOn w:val="a1"/>
    <w:rsid w:val="00D11915"/>
    <w:pPr>
      <w:ind w:leftChars="2100" w:left="100"/>
    </w:pPr>
  </w:style>
  <w:style w:type="paragraph" w:styleId="ad">
    <w:name w:val="header"/>
    <w:basedOn w:val="a1"/>
    <w:rsid w:val="00D11915"/>
    <w:pPr>
      <w:tabs>
        <w:tab w:val="center" w:pos="4252"/>
        <w:tab w:val="right" w:pos="8504"/>
      </w:tabs>
      <w:snapToGrid w:val="0"/>
    </w:pPr>
  </w:style>
  <w:style w:type="paragraph" w:styleId="ae">
    <w:name w:val="annotation text"/>
    <w:basedOn w:val="a1"/>
    <w:semiHidden/>
    <w:rsid w:val="00D11915"/>
    <w:pPr>
      <w:jc w:val="left"/>
    </w:pPr>
  </w:style>
  <w:style w:type="paragraph" w:styleId="af">
    <w:name w:val="annotation subject"/>
    <w:basedOn w:val="ae"/>
    <w:next w:val="ae"/>
    <w:semiHidden/>
    <w:rsid w:val="00D11915"/>
    <w:rPr>
      <w:b/>
      <w:bCs/>
    </w:rPr>
  </w:style>
  <w:style w:type="paragraph" w:styleId="af0">
    <w:name w:val="Message Header"/>
    <w:basedOn w:val="a1"/>
    <w:rsid w:val="00D119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</w:rPr>
  </w:style>
  <w:style w:type="paragraph" w:styleId="af1">
    <w:name w:val="List"/>
    <w:basedOn w:val="a1"/>
    <w:rsid w:val="00D11915"/>
    <w:pPr>
      <w:ind w:leftChars="200" w:left="100" w:hangingChars="200" w:hanging="200"/>
    </w:pPr>
  </w:style>
  <w:style w:type="paragraph" w:styleId="22">
    <w:name w:val="List 2"/>
    <w:basedOn w:val="a1"/>
    <w:rsid w:val="00D11915"/>
    <w:pPr>
      <w:ind w:leftChars="400" w:left="100" w:hangingChars="200" w:hanging="200"/>
    </w:pPr>
  </w:style>
  <w:style w:type="paragraph" w:styleId="32">
    <w:name w:val="List 3"/>
    <w:basedOn w:val="a1"/>
    <w:rsid w:val="00D11915"/>
    <w:pPr>
      <w:ind w:leftChars="600" w:left="100" w:hangingChars="200" w:hanging="200"/>
    </w:pPr>
  </w:style>
  <w:style w:type="paragraph" w:styleId="42">
    <w:name w:val="List 4"/>
    <w:basedOn w:val="a1"/>
    <w:rsid w:val="00D11915"/>
    <w:pPr>
      <w:ind w:leftChars="800" w:left="100" w:hangingChars="200" w:hanging="200"/>
    </w:pPr>
  </w:style>
  <w:style w:type="paragraph" w:styleId="52">
    <w:name w:val="List 5"/>
    <w:basedOn w:val="a1"/>
    <w:rsid w:val="00D11915"/>
    <w:pPr>
      <w:ind w:leftChars="1000" w:left="100" w:hangingChars="200" w:hanging="200"/>
    </w:pPr>
  </w:style>
  <w:style w:type="paragraph" w:styleId="af2">
    <w:name w:val="List Continue"/>
    <w:basedOn w:val="a1"/>
    <w:rsid w:val="00D11915"/>
    <w:pPr>
      <w:spacing w:after="180"/>
      <w:ind w:leftChars="200" w:left="425"/>
    </w:pPr>
  </w:style>
  <w:style w:type="paragraph" w:styleId="23">
    <w:name w:val="List Continue 2"/>
    <w:basedOn w:val="a1"/>
    <w:rsid w:val="00D11915"/>
    <w:pPr>
      <w:spacing w:after="180"/>
      <w:ind w:leftChars="400" w:left="850"/>
    </w:pPr>
  </w:style>
  <w:style w:type="paragraph" w:styleId="33">
    <w:name w:val="List Continue 3"/>
    <w:basedOn w:val="a1"/>
    <w:rsid w:val="00D11915"/>
    <w:pPr>
      <w:spacing w:after="180"/>
      <w:ind w:leftChars="600" w:left="1275"/>
    </w:pPr>
  </w:style>
  <w:style w:type="paragraph" w:styleId="43">
    <w:name w:val="List Continue 4"/>
    <w:basedOn w:val="a1"/>
    <w:rsid w:val="00D11915"/>
    <w:pPr>
      <w:spacing w:after="180"/>
      <w:ind w:leftChars="800" w:left="1700"/>
    </w:pPr>
  </w:style>
  <w:style w:type="paragraph" w:styleId="53">
    <w:name w:val="List Continue 5"/>
    <w:basedOn w:val="a1"/>
    <w:rsid w:val="00D11915"/>
    <w:pPr>
      <w:spacing w:after="180"/>
      <w:ind w:leftChars="1000" w:left="2125"/>
    </w:pPr>
  </w:style>
  <w:style w:type="paragraph" w:styleId="10">
    <w:name w:val="toc 1"/>
    <w:basedOn w:val="a1"/>
    <w:next w:val="a1"/>
    <w:autoRedefine/>
    <w:uiPriority w:val="39"/>
    <w:rsid w:val="00D11915"/>
  </w:style>
  <w:style w:type="paragraph" w:styleId="24">
    <w:name w:val="toc 2"/>
    <w:basedOn w:val="a1"/>
    <w:next w:val="a1"/>
    <w:autoRedefine/>
    <w:uiPriority w:val="39"/>
    <w:rsid w:val="00D11915"/>
    <w:pPr>
      <w:ind w:leftChars="200" w:left="425"/>
    </w:pPr>
  </w:style>
  <w:style w:type="paragraph" w:styleId="34">
    <w:name w:val="toc 3"/>
    <w:basedOn w:val="a1"/>
    <w:next w:val="a1"/>
    <w:autoRedefine/>
    <w:uiPriority w:val="39"/>
    <w:rsid w:val="00D11915"/>
    <w:pPr>
      <w:ind w:leftChars="400" w:left="850"/>
    </w:pPr>
  </w:style>
  <w:style w:type="paragraph" w:styleId="44">
    <w:name w:val="toc 4"/>
    <w:basedOn w:val="a1"/>
    <w:next w:val="a1"/>
    <w:autoRedefine/>
    <w:uiPriority w:val="39"/>
    <w:rsid w:val="00D11915"/>
    <w:pPr>
      <w:ind w:leftChars="600" w:left="1275"/>
    </w:pPr>
  </w:style>
  <w:style w:type="paragraph" w:styleId="54">
    <w:name w:val="toc 5"/>
    <w:basedOn w:val="a1"/>
    <w:next w:val="a1"/>
    <w:autoRedefine/>
    <w:uiPriority w:val="39"/>
    <w:rsid w:val="00D11915"/>
    <w:pPr>
      <w:ind w:leftChars="800" w:left="1700"/>
    </w:pPr>
  </w:style>
  <w:style w:type="paragraph" w:styleId="60">
    <w:name w:val="toc 6"/>
    <w:basedOn w:val="a1"/>
    <w:next w:val="a1"/>
    <w:autoRedefine/>
    <w:uiPriority w:val="39"/>
    <w:rsid w:val="00D11915"/>
    <w:pPr>
      <w:ind w:leftChars="1000" w:left="2125"/>
    </w:pPr>
  </w:style>
  <w:style w:type="paragraph" w:styleId="70">
    <w:name w:val="toc 7"/>
    <w:basedOn w:val="a1"/>
    <w:next w:val="a1"/>
    <w:autoRedefine/>
    <w:uiPriority w:val="39"/>
    <w:rsid w:val="00D11915"/>
    <w:pPr>
      <w:ind w:leftChars="1200" w:left="2550"/>
    </w:pPr>
  </w:style>
  <w:style w:type="paragraph" w:styleId="80">
    <w:name w:val="toc 8"/>
    <w:basedOn w:val="a1"/>
    <w:next w:val="a1"/>
    <w:autoRedefine/>
    <w:uiPriority w:val="39"/>
    <w:rsid w:val="00D11915"/>
    <w:pPr>
      <w:ind w:leftChars="1400" w:left="2975"/>
    </w:pPr>
  </w:style>
  <w:style w:type="paragraph" w:styleId="90">
    <w:name w:val="toc 9"/>
    <w:basedOn w:val="a1"/>
    <w:next w:val="a1"/>
    <w:autoRedefine/>
    <w:uiPriority w:val="39"/>
    <w:rsid w:val="00D11915"/>
    <w:pPr>
      <w:ind w:leftChars="1600" w:left="3400"/>
    </w:pPr>
  </w:style>
  <w:style w:type="paragraph" w:styleId="af3">
    <w:name w:val="Document Map"/>
    <w:basedOn w:val="a1"/>
    <w:semiHidden/>
    <w:rsid w:val="00D11915"/>
    <w:pPr>
      <w:shd w:val="clear" w:color="auto" w:fill="000080"/>
    </w:pPr>
    <w:rPr>
      <w:rFonts w:ascii="Arial" w:eastAsia="돋움" w:hAnsi="Arial"/>
    </w:rPr>
  </w:style>
  <w:style w:type="paragraph" w:styleId="af4">
    <w:name w:val="endnote text"/>
    <w:basedOn w:val="a1"/>
    <w:semiHidden/>
    <w:rsid w:val="00D11915"/>
    <w:pPr>
      <w:snapToGrid w:val="0"/>
      <w:jc w:val="left"/>
    </w:pPr>
  </w:style>
  <w:style w:type="paragraph" w:styleId="af5">
    <w:name w:val="footer"/>
    <w:basedOn w:val="a1"/>
    <w:rsid w:val="00D11915"/>
    <w:pPr>
      <w:tabs>
        <w:tab w:val="center" w:pos="4252"/>
        <w:tab w:val="right" w:pos="8504"/>
      </w:tabs>
      <w:snapToGrid w:val="0"/>
    </w:pPr>
  </w:style>
  <w:style w:type="paragraph" w:styleId="af6">
    <w:name w:val="envelope return"/>
    <w:basedOn w:val="a1"/>
    <w:rsid w:val="00D11915"/>
    <w:pPr>
      <w:snapToGrid w:val="0"/>
    </w:pPr>
    <w:rPr>
      <w:rFonts w:ascii="Arial" w:hAnsi="Arial" w:cs="Arial"/>
    </w:rPr>
  </w:style>
  <w:style w:type="paragraph" w:styleId="a">
    <w:name w:val="List Number"/>
    <w:basedOn w:val="a1"/>
    <w:rsid w:val="00D11915"/>
    <w:pPr>
      <w:numPr>
        <w:numId w:val="6"/>
      </w:numPr>
    </w:pPr>
  </w:style>
  <w:style w:type="paragraph" w:styleId="2">
    <w:name w:val="List Number 2"/>
    <w:basedOn w:val="a1"/>
    <w:rsid w:val="00D11915"/>
    <w:pPr>
      <w:numPr>
        <w:numId w:val="7"/>
      </w:numPr>
    </w:pPr>
  </w:style>
  <w:style w:type="paragraph" w:styleId="3">
    <w:name w:val="List Number 3"/>
    <w:basedOn w:val="a1"/>
    <w:rsid w:val="00D11915"/>
    <w:pPr>
      <w:numPr>
        <w:numId w:val="8"/>
      </w:numPr>
    </w:pPr>
  </w:style>
  <w:style w:type="paragraph" w:styleId="4">
    <w:name w:val="List Number 4"/>
    <w:basedOn w:val="a1"/>
    <w:rsid w:val="00D11915"/>
    <w:pPr>
      <w:numPr>
        <w:numId w:val="9"/>
      </w:numPr>
    </w:pPr>
  </w:style>
  <w:style w:type="paragraph" w:styleId="5">
    <w:name w:val="List Number 5"/>
    <w:basedOn w:val="a1"/>
    <w:rsid w:val="00D11915"/>
    <w:pPr>
      <w:numPr>
        <w:numId w:val="10"/>
      </w:numPr>
    </w:pPr>
  </w:style>
  <w:style w:type="paragraph" w:styleId="af7">
    <w:name w:val="Body Text"/>
    <w:basedOn w:val="a1"/>
    <w:rsid w:val="00D11915"/>
    <w:pPr>
      <w:spacing w:after="180"/>
    </w:pPr>
  </w:style>
  <w:style w:type="paragraph" w:styleId="25">
    <w:name w:val="Body Text 2"/>
    <w:basedOn w:val="a1"/>
    <w:rsid w:val="00D11915"/>
    <w:pPr>
      <w:spacing w:after="180" w:line="480" w:lineRule="auto"/>
    </w:pPr>
  </w:style>
  <w:style w:type="paragraph" w:styleId="35">
    <w:name w:val="Body Text 3"/>
    <w:basedOn w:val="a1"/>
    <w:rsid w:val="00D11915"/>
    <w:pPr>
      <w:spacing w:after="180"/>
    </w:pPr>
    <w:rPr>
      <w:sz w:val="16"/>
      <w:szCs w:val="16"/>
    </w:rPr>
  </w:style>
  <w:style w:type="paragraph" w:styleId="af8">
    <w:name w:val="Body Text Indent"/>
    <w:basedOn w:val="a1"/>
    <w:rsid w:val="00D11915"/>
    <w:pPr>
      <w:spacing w:after="180"/>
      <w:ind w:leftChars="400" w:left="851"/>
    </w:pPr>
  </w:style>
  <w:style w:type="paragraph" w:styleId="26">
    <w:name w:val="Body Text Indent 2"/>
    <w:basedOn w:val="a1"/>
    <w:rsid w:val="00D11915"/>
    <w:pPr>
      <w:spacing w:after="180" w:line="480" w:lineRule="auto"/>
      <w:ind w:leftChars="400" w:left="851"/>
    </w:pPr>
  </w:style>
  <w:style w:type="paragraph" w:styleId="36">
    <w:name w:val="Body Text Indent 3"/>
    <w:basedOn w:val="a1"/>
    <w:rsid w:val="00D11915"/>
    <w:pPr>
      <w:spacing w:after="180"/>
      <w:ind w:leftChars="400" w:left="851"/>
    </w:pPr>
    <w:rPr>
      <w:sz w:val="16"/>
      <w:szCs w:val="16"/>
    </w:rPr>
  </w:style>
  <w:style w:type="paragraph" w:styleId="af9">
    <w:name w:val="Body Text First Indent"/>
    <w:basedOn w:val="af7"/>
    <w:rsid w:val="00D11915"/>
    <w:pPr>
      <w:ind w:firstLineChars="100" w:firstLine="210"/>
    </w:pPr>
  </w:style>
  <w:style w:type="paragraph" w:styleId="27">
    <w:name w:val="Body Text First Indent 2"/>
    <w:basedOn w:val="af8"/>
    <w:rsid w:val="00D11915"/>
    <w:pPr>
      <w:ind w:firstLineChars="100" w:firstLine="210"/>
    </w:pPr>
  </w:style>
  <w:style w:type="paragraph" w:styleId="afa">
    <w:name w:val="Subtitle"/>
    <w:basedOn w:val="a1"/>
    <w:qFormat/>
    <w:rsid w:val="00D11915"/>
    <w:pPr>
      <w:spacing w:after="60"/>
      <w:jc w:val="center"/>
      <w:outlineLvl w:val="1"/>
    </w:pPr>
    <w:rPr>
      <w:rFonts w:ascii="Arial" w:eastAsia="돋움" w:hAnsi="Arial" w:cs="Arial"/>
      <w:i/>
      <w:iCs/>
    </w:rPr>
  </w:style>
  <w:style w:type="paragraph" w:styleId="afb">
    <w:name w:val="Block Text"/>
    <w:basedOn w:val="a1"/>
    <w:rsid w:val="00D11915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semiHidden/>
    <w:rsid w:val="00D11915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semiHidden/>
    <w:rsid w:val="00D11915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semiHidden/>
    <w:rsid w:val="00D11915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semiHidden/>
    <w:rsid w:val="00D11915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semiHidden/>
    <w:rsid w:val="00D11915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semiHidden/>
    <w:rsid w:val="00D11915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semiHidden/>
    <w:rsid w:val="00D11915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semiHidden/>
    <w:rsid w:val="00D11915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semiHidden/>
    <w:rsid w:val="00D11915"/>
    <w:pPr>
      <w:ind w:leftChars="1800" w:left="1800" w:hangingChars="200" w:hanging="2000"/>
    </w:pPr>
  </w:style>
  <w:style w:type="paragraph" w:styleId="afc">
    <w:name w:val="index heading"/>
    <w:basedOn w:val="a1"/>
    <w:next w:val="11"/>
    <w:semiHidden/>
    <w:rsid w:val="00D11915"/>
    <w:rPr>
      <w:rFonts w:ascii="Arial" w:hAnsi="Arial" w:cs="Arial"/>
      <w:b/>
      <w:bCs/>
    </w:rPr>
  </w:style>
  <w:style w:type="paragraph" w:styleId="afd">
    <w:name w:val="Signature"/>
    <w:basedOn w:val="a1"/>
    <w:rsid w:val="00D11915"/>
    <w:pPr>
      <w:ind w:leftChars="2100" w:left="100"/>
    </w:pPr>
  </w:style>
  <w:style w:type="paragraph" w:styleId="afe">
    <w:name w:val="Salutation"/>
    <w:basedOn w:val="a1"/>
    <w:next w:val="a1"/>
    <w:rsid w:val="00D11915"/>
  </w:style>
  <w:style w:type="paragraph" w:styleId="aff">
    <w:name w:val="Normal (Web)"/>
    <w:basedOn w:val="a1"/>
    <w:rsid w:val="00D11915"/>
    <w:rPr>
      <w:rFonts w:ascii="Times New Roman" w:hAnsi="Times New Roman"/>
    </w:rPr>
  </w:style>
  <w:style w:type="paragraph" w:styleId="aff0">
    <w:name w:val="E-mail Signature"/>
    <w:basedOn w:val="a1"/>
    <w:rsid w:val="00D11915"/>
  </w:style>
  <w:style w:type="paragraph" w:styleId="aff1">
    <w:name w:val="Title"/>
    <w:basedOn w:val="a1"/>
    <w:qFormat/>
    <w:rsid w:val="00D11915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2">
    <w:name w:val="envelope address"/>
    <w:basedOn w:val="a1"/>
    <w:rsid w:val="00D11915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</w:rPr>
  </w:style>
  <w:style w:type="paragraph" w:styleId="aff3">
    <w:name w:val="table of authorities"/>
    <w:basedOn w:val="a1"/>
    <w:next w:val="a1"/>
    <w:semiHidden/>
    <w:rsid w:val="00D11915"/>
    <w:pPr>
      <w:ind w:left="425" w:hangingChars="200" w:hanging="425"/>
    </w:pPr>
  </w:style>
  <w:style w:type="paragraph" w:styleId="aff4">
    <w:name w:val="toa heading"/>
    <w:basedOn w:val="a1"/>
    <w:next w:val="a1"/>
    <w:semiHidden/>
    <w:rsid w:val="00D11915"/>
    <w:pPr>
      <w:spacing w:before="120"/>
    </w:pPr>
    <w:rPr>
      <w:rFonts w:ascii="Arial" w:eastAsia="돋움" w:hAnsi="Arial" w:cs="Arial"/>
    </w:rPr>
  </w:style>
  <w:style w:type="paragraph" w:styleId="aff5">
    <w:name w:val="caption"/>
    <w:basedOn w:val="a1"/>
    <w:next w:val="a1"/>
    <w:qFormat/>
    <w:rsid w:val="00D11915"/>
    <w:rPr>
      <w:b/>
      <w:bCs/>
      <w:sz w:val="20"/>
      <w:szCs w:val="20"/>
    </w:rPr>
  </w:style>
  <w:style w:type="paragraph" w:styleId="aff6">
    <w:name w:val="Normal Indent"/>
    <w:basedOn w:val="a1"/>
    <w:rsid w:val="00D11915"/>
    <w:pPr>
      <w:ind w:leftChars="400" w:left="800"/>
    </w:pPr>
  </w:style>
  <w:style w:type="paragraph" w:styleId="aff7">
    <w:name w:val="Balloon Text"/>
    <w:basedOn w:val="a1"/>
    <w:semiHidden/>
    <w:rsid w:val="00D11915"/>
    <w:rPr>
      <w:rFonts w:ascii="Arial" w:eastAsia="돋움" w:hAnsi="Arial"/>
      <w:sz w:val="18"/>
      <w:szCs w:val="18"/>
    </w:rPr>
  </w:style>
  <w:style w:type="character" w:styleId="aff8">
    <w:name w:val="Hyperlink"/>
    <w:basedOn w:val="a2"/>
    <w:uiPriority w:val="99"/>
    <w:rsid w:val="003242D2"/>
    <w:rPr>
      <w:color w:val="0563C1" w:themeColor="hyperlink"/>
      <w:u w:val="single"/>
    </w:rPr>
  </w:style>
  <w:style w:type="table" w:styleId="aff9">
    <w:name w:val="Table Grid"/>
    <w:basedOn w:val="a3"/>
    <w:rsid w:val="00301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44053;&#51032;&#51088;&#47308;_&#45796;&#49884;&#51221;&#47532;\&#44053;&#51032;_Java\&#44053;&#51032;&#51088;&#47308;\Programming%20&#50696;&#51228;%20&#53596;&#54540;&#47551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E2AED-C361-49EE-BBA5-0832FF69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Programming 예제 템플릿.dot</Template>
  <TotalTime>4654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표지</vt:lpstr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표지</dc:title>
  <dc:creator>soo</dc:creator>
  <cp:lastModifiedBy>Park Sooyoun</cp:lastModifiedBy>
  <cp:revision>205</cp:revision>
  <cp:lastPrinted>2019-06-13T09:18:00Z</cp:lastPrinted>
  <dcterms:created xsi:type="dcterms:W3CDTF">2017-01-01T06:18:00Z</dcterms:created>
  <dcterms:modified xsi:type="dcterms:W3CDTF">2022-01-11T23:52:00Z</dcterms:modified>
</cp:coreProperties>
</file>